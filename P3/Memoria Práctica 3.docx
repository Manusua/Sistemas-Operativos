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3F3" w:rsidRDefault="008723F3" w:rsidP="008723F3">
      <w:pPr>
        <w:jc w:val="both"/>
      </w:pPr>
    </w:p>
    <w:p w:rsidR="008723F3" w:rsidRDefault="008723F3" w:rsidP="008723F3">
      <w:pPr>
        <w:jc w:val="both"/>
      </w:pPr>
      <w:r>
        <w:rPr>
          <w:noProof/>
        </w:rPr>
        <w:drawing>
          <wp:inline distT="0" distB="0" distL="0" distR="0" wp14:anchorId="5EC4BBE6" wp14:editId="3C6940B2">
            <wp:extent cx="5399607" cy="1581150"/>
            <wp:effectExtent l="0" t="0" r="0" b="0"/>
            <wp:docPr id="25" name="Imagen 25" descr="Resultado de imagen de logo u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ultado de imagen de logo u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281" cy="158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3F3" w:rsidRDefault="008723F3" w:rsidP="008723F3">
      <w:pPr>
        <w:jc w:val="both"/>
      </w:pPr>
    </w:p>
    <w:p w:rsidR="008723F3" w:rsidRDefault="008723F3" w:rsidP="008723F3">
      <w:pPr>
        <w:jc w:val="both"/>
      </w:pPr>
    </w:p>
    <w:p w:rsidR="008723F3" w:rsidRPr="0080713E" w:rsidRDefault="008723F3" w:rsidP="008723F3">
      <w:pPr>
        <w:jc w:val="center"/>
        <w:rPr>
          <w:sz w:val="52"/>
        </w:rPr>
      </w:pPr>
    </w:p>
    <w:p w:rsidR="008723F3" w:rsidRPr="0080713E" w:rsidRDefault="008723F3" w:rsidP="008723F3">
      <w:pPr>
        <w:jc w:val="center"/>
        <w:rPr>
          <w:sz w:val="96"/>
        </w:rPr>
      </w:pPr>
      <w:r w:rsidRPr="0080713E">
        <w:rPr>
          <w:sz w:val="96"/>
        </w:rPr>
        <w:t xml:space="preserve">Memoria </w:t>
      </w:r>
      <w:r>
        <w:rPr>
          <w:sz w:val="96"/>
        </w:rPr>
        <w:t xml:space="preserve">Práctica </w:t>
      </w:r>
      <w:r w:rsidR="00C42CE5">
        <w:rPr>
          <w:sz w:val="96"/>
        </w:rPr>
        <w:t>3</w:t>
      </w:r>
      <w:r>
        <w:rPr>
          <w:sz w:val="96"/>
        </w:rPr>
        <w:t xml:space="preserve"> -</w:t>
      </w:r>
    </w:p>
    <w:p w:rsidR="008723F3" w:rsidRDefault="00C42CE5" w:rsidP="008723F3">
      <w:pPr>
        <w:jc w:val="center"/>
        <w:rPr>
          <w:sz w:val="96"/>
        </w:rPr>
      </w:pPr>
      <w:r>
        <w:rPr>
          <w:sz w:val="96"/>
        </w:rPr>
        <w:t>Sistemas Operativos</w:t>
      </w:r>
    </w:p>
    <w:p w:rsidR="008723F3" w:rsidRDefault="008723F3" w:rsidP="008723F3">
      <w:pPr>
        <w:jc w:val="both"/>
      </w:pPr>
    </w:p>
    <w:p w:rsidR="008723F3" w:rsidRDefault="008723F3" w:rsidP="008723F3">
      <w:pPr>
        <w:jc w:val="both"/>
      </w:pPr>
    </w:p>
    <w:p w:rsidR="008723F3" w:rsidRDefault="008723F3" w:rsidP="008723F3">
      <w:pPr>
        <w:jc w:val="both"/>
      </w:pPr>
    </w:p>
    <w:p w:rsidR="008723F3" w:rsidRDefault="008723F3" w:rsidP="008723F3">
      <w:pPr>
        <w:jc w:val="both"/>
      </w:pPr>
    </w:p>
    <w:p w:rsidR="008723F3" w:rsidRDefault="008723F3" w:rsidP="008723F3">
      <w:pPr>
        <w:jc w:val="both"/>
      </w:pPr>
    </w:p>
    <w:p w:rsidR="008723F3" w:rsidRDefault="00C42CE5" w:rsidP="008723F3">
      <w:pPr>
        <w:jc w:val="right"/>
      </w:pPr>
      <w:r>
        <w:t xml:space="preserve">Manuel </w:t>
      </w:r>
      <w:proofErr w:type="spellStart"/>
      <w:r>
        <w:t>Cintado</w:t>
      </w:r>
      <w:proofErr w:type="spellEnd"/>
      <w:r>
        <w:t xml:space="preserve"> y Manuel Suárez Román</w:t>
      </w:r>
    </w:p>
    <w:p w:rsidR="008723F3" w:rsidRDefault="00E33676" w:rsidP="008723F3">
      <w:pPr>
        <w:jc w:val="right"/>
      </w:pPr>
      <w:r>
        <w:t xml:space="preserve">Doble Grado </w:t>
      </w:r>
      <w:r w:rsidR="008723F3">
        <w:t>Matemáticas e Ingeniería Informática</w:t>
      </w:r>
    </w:p>
    <w:p w:rsidR="00E33676" w:rsidRDefault="00C42CE5" w:rsidP="008723F3">
      <w:pPr>
        <w:jc w:val="right"/>
      </w:pPr>
      <w:r>
        <w:t>Pareja 09</w:t>
      </w:r>
    </w:p>
    <w:p w:rsidR="008723F3" w:rsidRDefault="008723F3" w:rsidP="008723F3">
      <w:pPr>
        <w:jc w:val="right"/>
      </w:pPr>
    </w:p>
    <w:p w:rsidR="008723F3" w:rsidRDefault="008723F3" w:rsidP="008723F3">
      <w:pPr>
        <w:jc w:val="both"/>
        <w:rPr>
          <w:u w:val="single"/>
        </w:rPr>
      </w:pPr>
    </w:p>
    <w:p w:rsidR="008723F3" w:rsidRDefault="008723F3" w:rsidP="008723F3">
      <w:pPr>
        <w:jc w:val="both"/>
        <w:rPr>
          <w:u w:val="single"/>
        </w:rPr>
      </w:pPr>
    </w:p>
    <w:p w:rsidR="008723F3" w:rsidRDefault="008723F3" w:rsidP="008723F3">
      <w:pPr>
        <w:jc w:val="both"/>
        <w:rPr>
          <w:u w:val="single"/>
        </w:rPr>
      </w:pPr>
    </w:p>
    <w:p w:rsidR="008723F3" w:rsidRPr="0080713E" w:rsidRDefault="008723F3" w:rsidP="008723F3">
      <w:pPr>
        <w:jc w:val="both"/>
        <w:rPr>
          <w:u w:val="single"/>
        </w:rPr>
      </w:pPr>
    </w:p>
    <w:p w:rsidR="008723F3" w:rsidRDefault="008723F3" w:rsidP="008723F3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4087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723F3" w:rsidRDefault="008723F3" w:rsidP="00993516">
          <w:pPr>
            <w:pStyle w:val="Estilo1"/>
          </w:pPr>
          <w:r w:rsidRPr="00993516">
            <w:t>Contenido</w:t>
          </w:r>
        </w:p>
        <w:p w:rsidR="00993516" w:rsidRPr="00993516" w:rsidRDefault="00993516" w:rsidP="00993516">
          <w:pPr>
            <w:pStyle w:val="Estilo1"/>
          </w:pPr>
        </w:p>
        <w:p w:rsidR="00993516" w:rsidRDefault="008723F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411030" w:history="1">
            <w:r w:rsidR="00993516" w:rsidRPr="00936A9B">
              <w:rPr>
                <w:rStyle w:val="Hipervnculo"/>
                <w:noProof/>
              </w:rPr>
              <w:t>Introducción</w:t>
            </w:r>
            <w:r w:rsidR="00993516">
              <w:rPr>
                <w:noProof/>
                <w:webHidden/>
              </w:rPr>
              <w:tab/>
            </w:r>
            <w:r w:rsidR="00993516">
              <w:rPr>
                <w:noProof/>
                <w:webHidden/>
              </w:rPr>
              <w:fldChar w:fldCharType="begin"/>
            </w:r>
            <w:r w:rsidR="00993516">
              <w:rPr>
                <w:noProof/>
                <w:webHidden/>
              </w:rPr>
              <w:instrText xml:space="preserve"> PAGEREF _Toc529411030 \h </w:instrText>
            </w:r>
            <w:r w:rsidR="00993516">
              <w:rPr>
                <w:noProof/>
                <w:webHidden/>
              </w:rPr>
            </w:r>
            <w:r w:rsidR="00993516">
              <w:rPr>
                <w:noProof/>
                <w:webHidden/>
              </w:rPr>
              <w:fldChar w:fldCharType="separate"/>
            </w:r>
            <w:r w:rsidR="00C42CE5">
              <w:rPr>
                <w:noProof/>
                <w:webHidden/>
              </w:rPr>
              <w:t>3</w:t>
            </w:r>
            <w:r w:rsidR="00993516">
              <w:rPr>
                <w:noProof/>
                <w:webHidden/>
              </w:rPr>
              <w:fldChar w:fldCharType="end"/>
            </w:r>
          </w:hyperlink>
        </w:p>
        <w:p w:rsidR="00993516" w:rsidRDefault="00C42CE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411031" w:history="1">
            <w:r w:rsidR="00993516" w:rsidRPr="00936A9B">
              <w:rPr>
                <w:rStyle w:val="Hipervnculo"/>
                <w:noProof/>
              </w:rPr>
              <w:t>Desarrollo</w:t>
            </w:r>
            <w:r w:rsidR="00993516">
              <w:rPr>
                <w:noProof/>
                <w:webHidden/>
              </w:rPr>
              <w:tab/>
            </w:r>
            <w:r w:rsidR="00993516">
              <w:rPr>
                <w:noProof/>
                <w:webHidden/>
              </w:rPr>
              <w:fldChar w:fldCharType="begin"/>
            </w:r>
            <w:r w:rsidR="00993516">
              <w:rPr>
                <w:noProof/>
                <w:webHidden/>
              </w:rPr>
              <w:instrText xml:space="preserve"> PAGEREF _Toc529411031 \h </w:instrText>
            </w:r>
            <w:r w:rsidR="00993516">
              <w:rPr>
                <w:noProof/>
                <w:webHidden/>
              </w:rPr>
            </w:r>
            <w:r w:rsidR="009935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93516">
              <w:rPr>
                <w:noProof/>
                <w:webHidden/>
              </w:rPr>
              <w:fldChar w:fldCharType="end"/>
            </w:r>
          </w:hyperlink>
        </w:p>
        <w:p w:rsidR="00993516" w:rsidRDefault="00C42CE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411032" w:history="1">
            <w:r w:rsidR="00993516" w:rsidRPr="00936A9B">
              <w:rPr>
                <w:rStyle w:val="Hipervnculo"/>
                <w:noProof/>
              </w:rPr>
              <w:t>Apartado 1</w:t>
            </w:r>
            <w:r w:rsidR="00993516">
              <w:rPr>
                <w:noProof/>
                <w:webHidden/>
              </w:rPr>
              <w:tab/>
            </w:r>
            <w:r w:rsidR="00993516">
              <w:rPr>
                <w:noProof/>
                <w:webHidden/>
              </w:rPr>
              <w:fldChar w:fldCharType="begin"/>
            </w:r>
            <w:r w:rsidR="00993516">
              <w:rPr>
                <w:noProof/>
                <w:webHidden/>
              </w:rPr>
              <w:instrText xml:space="preserve"> PAGEREF _Toc529411032 \h </w:instrText>
            </w:r>
            <w:r w:rsidR="00993516">
              <w:rPr>
                <w:noProof/>
                <w:webHidden/>
              </w:rPr>
            </w:r>
            <w:r w:rsidR="009935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93516">
              <w:rPr>
                <w:noProof/>
                <w:webHidden/>
              </w:rPr>
              <w:fldChar w:fldCharType="end"/>
            </w:r>
          </w:hyperlink>
        </w:p>
        <w:p w:rsidR="00993516" w:rsidRDefault="00C42CE5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411033" w:history="1">
            <w:r w:rsidR="00993516" w:rsidRPr="00936A9B">
              <w:rPr>
                <w:rStyle w:val="Hipervnculo"/>
                <w:noProof/>
              </w:rPr>
              <w:t>Apartado 2</w:t>
            </w:r>
            <w:r w:rsidR="00993516">
              <w:rPr>
                <w:noProof/>
                <w:webHidden/>
              </w:rPr>
              <w:tab/>
            </w:r>
            <w:r w:rsidR="00993516">
              <w:rPr>
                <w:noProof/>
                <w:webHidden/>
              </w:rPr>
              <w:fldChar w:fldCharType="begin"/>
            </w:r>
            <w:r w:rsidR="00993516">
              <w:rPr>
                <w:noProof/>
                <w:webHidden/>
              </w:rPr>
              <w:instrText xml:space="preserve"> PAGEREF _Toc529411033 \h </w:instrText>
            </w:r>
            <w:r w:rsidR="00993516">
              <w:rPr>
                <w:noProof/>
                <w:webHidden/>
              </w:rPr>
            </w:r>
            <w:r w:rsidR="009935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93516">
              <w:rPr>
                <w:noProof/>
                <w:webHidden/>
              </w:rPr>
              <w:fldChar w:fldCharType="end"/>
            </w:r>
          </w:hyperlink>
        </w:p>
        <w:p w:rsidR="00993516" w:rsidRDefault="00C42CE5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529411034" w:history="1">
            <w:r w:rsidR="00993516" w:rsidRPr="00936A9B">
              <w:rPr>
                <w:rStyle w:val="Hipervnculo"/>
                <w:noProof/>
              </w:rPr>
              <w:t>Conclusiones</w:t>
            </w:r>
            <w:r w:rsidR="00993516">
              <w:rPr>
                <w:noProof/>
                <w:webHidden/>
              </w:rPr>
              <w:tab/>
            </w:r>
            <w:r w:rsidR="00993516">
              <w:rPr>
                <w:noProof/>
                <w:webHidden/>
              </w:rPr>
              <w:fldChar w:fldCharType="begin"/>
            </w:r>
            <w:r w:rsidR="00993516">
              <w:rPr>
                <w:noProof/>
                <w:webHidden/>
              </w:rPr>
              <w:instrText xml:space="preserve"> PAGEREF _Toc529411034 \h </w:instrText>
            </w:r>
            <w:r w:rsidR="00993516">
              <w:rPr>
                <w:noProof/>
                <w:webHidden/>
              </w:rPr>
            </w:r>
            <w:r w:rsidR="0099351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93516">
              <w:rPr>
                <w:noProof/>
                <w:webHidden/>
              </w:rPr>
              <w:fldChar w:fldCharType="end"/>
            </w:r>
          </w:hyperlink>
        </w:p>
        <w:p w:rsidR="008723F3" w:rsidRDefault="008723F3" w:rsidP="008723F3">
          <w:r>
            <w:rPr>
              <w:b/>
              <w:bCs/>
            </w:rPr>
            <w:fldChar w:fldCharType="end"/>
          </w:r>
        </w:p>
      </w:sdtContent>
    </w:sdt>
    <w:p w:rsidR="008723F3" w:rsidRDefault="008723F3" w:rsidP="00993516">
      <w:pPr>
        <w:pStyle w:val="Estilo1"/>
      </w:pPr>
    </w:p>
    <w:p w:rsidR="008723F3" w:rsidRDefault="008723F3" w:rsidP="008723F3">
      <w:pPr>
        <w:jc w:val="both"/>
      </w:pPr>
    </w:p>
    <w:p w:rsidR="008723F3" w:rsidRDefault="008723F3" w:rsidP="008723F3">
      <w:pPr>
        <w:jc w:val="both"/>
      </w:pPr>
    </w:p>
    <w:p w:rsidR="008723F3" w:rsidRDefault="008723F3" w:rsidP="008723F3">
      <w:pPr>
        <w:jc w:val="both"/>
      </w:pPr>
    </w:p>
    <w:p w:rsidR="008723F3" w:rsidRDefault="008723F3" w:rsidP="008723F3">
      <w:pPr>
        <w:jc w:val="both"/>
      </w:pPr>
    </w:p>
    <w:p w:rsidR="008723F3" w:rsidRDefault="008723F3" w:rsidP="008723F3">
      <w:pPr>
        <w:jc w:val="both"/>
      </w:pPr>
    </w:p>
    <w:p w:rsidR="008723F3" w:rsidRDefault="008723F3" w:rsidP="008723F3">
      <w:pPr>
        <w:jc w:val="both"/>
      </w:pPr>
    </w:p>
    <w:p w:rsidR="008723F3" w:rsidRDefault="008723F3" w:rsidP="008723F3">
      <w:pPr>
        <w:jc w:val="both"/>
      </w:pPr>
    </w:p>
    <w:p w:rsidR="008723F3" w:rsidRDefault="008723F3" w:rsidP="008723F3">
      <w:pPr>
        <w:jc w:val="both"/>
      </w:pPr>
    </w:p>
    <w:p w:rsidR="00B06B99" w:rsidRDefault="00B06B99" w:rsidP="008723F3">
      <w:pPr>
        <w:jc w:val="both"/>
      </w:pPr>
    </w:p>
    <w:p w:rsidR="00B06B99" w:rsidRDefault="00B06B99" w:rsidP="008723F3">
      <w:pPr>
        <w:jc w:val="both"/>
      </w:pPr>
    </w:p>
    <w:p w:rsidR="00B06B99" w:rsidRDefault="00B06B99" w:rsidP="008723F3">
      <w:pPr>
        <w:jc w:val="both"/>
      </w:pPr>
    </w:p>
    <w:p w:rsidR="00B06B99" w:rsidRDefault="00B06B99" w:rsidP="008723F3">
      <w:pPr>
        <w:jc w:val="both"/>
      </w:pPr>
    </w:p>
    <w:p w:rsidR="00B06B99" w:rsidRDefault="00B06B99" w:rsidP="008723F3">
      <w:pPr>
        <w:jc w:val="both"/>
      </w:pPr>
    </w:p>
    <w:p w:rsidR="00E33676" w:rsidRDefault="00E33676" w:rsidP="008723F3">
      <w:pPr>
        <w:jc w:val="both"/>
      </w:pPr>
    </w:p>
    <w:p w:rsidR="00E33676" w:rsidRDefault="00E33676" w:rsidP="008723F3">
      <w:pPr>
        <w:jc w:val="both"/>
      </w:pPr>
    </w:p>
    <w:p w:rsidR="00E33676" w:rsidRDefault="00E33676" w:rsidP="008723F3">
      <w:pPr>
        <w:jc w:val="both"/>
      </w:pPr>
    </w:p>
    <w:p w:rsidR="00E33676" w:rsidRDefault="00E33676" w:rsidP="008723F3">
      <w:pPr>
        <w:jc w:val="both"/>
      </w:pPr>
    </w:p>
    <w:p w:rsidR="008723F3" w:rsidRDefault="008723F3" w:rsidP="008723F3">
      <w:pPr>
        <w:jc w:val="both"/>
      </w:pPr>
    </w:p>
    <w:p w:rsidR="00E33676" w:rsidRDefault="00E33676" w:rsidP="008723F3">
      <w:pPr>
        <w:jc w:val="both"/>
      </w:pPr>
    </w:p>
    <w:p w:rsidR="00E33676" w:rsidRDefault="00E33676" w:rsidP="008723F3">
      <w:pPr>
        <w:jc w:val="both"/>
      </w:pPr>
    </w:p>
    <w:p w:rsidR="00E33676" w:rsidRDefault="00E33676" w:rsidP="008723F3">
      <w:pPr>
        <w:jc w:val="both"/>
      </w:pPr>
    </w:p>
    <w:p w:rsidR="00E33676" w:rsidRDefault="00E33676" w:rsidP="008723F3">
      <w:pPr>
        <w:jc w:val="both"/>
      </w:pPr>
    </w:p>
    <w:p w:rsidR="008723F3" w:rsidRDefault="00790611" w:rsidP="00C42CE5">
      <w:pPr>
        <w:pStyle w:val="Estilo1"/>
      </w:pPr>
      <w:r>
        <w:lastRenderedPageBreak/>
        <w:t>Ejercicio</w:t>
      </w:r>
      <w:r w:rsidR="00C42CE5">
        <w:t xml:space="preserve"> 2</w:t>
      </w:r>
    </w:p>
    <w:p w:rsidR="00BD25A8" w:rsidRDefault="00BD25A8" w:rsidP="00BD25A8">
      <w:pPr>
        <w:pStyle w:val="Prcticas-texto"/>
      </w:pPr>
      <w:r>
        <w:t xml:space="preserve">En este ejercicio se nos pide implementar un programa que gestione un espacio de memoria compartida de manera que </w:t>
      </w:r>
      <w:proofErr w:type="gramStart"/>
      <w:r w:rsidR="00102D50">
        <w:t>los hijos pueda</w:t>
      </w:r>
      <w:proofErr w:type="gramEnd"/>
      <w:r w:rsidR="00102D50">
        <w:t xml:space="preserve"> ir modificando unos datos determinados que mostrará el padre.</w:t>
      </w:r>
    </w:p>
    <w:p w:rsidR="002A367C" w:rsidRDefault="002A367C" w:rsidP="00102D50">
      <w:proofErr w:type="gramStart"/>
      <w:r>
        <w:t>a)Código</w:t>
      </w:r>
      <w:proofErr w:type="gramEnd"/>
    </w:p>
    <w:p w:rsidR="002A367C" w:rsidRDefault="002A367C" w:rsidP="00102D50">
      <w:r>
        <w:t xml:space="preserve">b) Tal y como está planteado el problema en la versión mostrada en el apartado a, no </w:t>
      </w:r>
      <w:proofErr w:type="spellStart"/>
      <w:r>
        <w:t>funcina</w:t>
      </w:r>
      <w:proofErr w:type="spellEnd"/>
      <w:r>
        <w:t xml:space="preserve"> correctamente, pues es necesaria la introducción de los </w:t>
      </w:r>
      <w:proofErr w:type="spellStart"/>
      <w:r>
        <w:t>semafosros</w:t>
      </w:r>
      <w:proofErr w:type="spellEnd"/>
      <w:r>
        <w:t xml:space="preserve"> vistos en la práctica 2, pues en caso contrario se </w:t>
      </w:r>
      <w:proofErr w:type="spellStart"/>
      <w:r>
        <w:t>pordicen</w:t>
      </w:r>
      <w:proofErr w:type="spellEnd"/>
      <w:r>
        <w:t xml:space="preserve"> conflictos de escritura, ya que todos los hijos piden el nombre del nuevo cliente a la vez. Con la introducción de semáforos conseguiremos que esta lectura del nombre se realice de manera secuencial y </w:t>
      </w:r>
      <w:proofErr w:type="spellStart"/>
      <w:r>
        <w:t>orenada</w:t>
      </w:r>
      <w:proofErr w:type="spellEnd"/>
      <w:r>
        <w:t>.</w:t>
      </w:r>
      <w:bookmarkStart w:id="0" w:name="_GoBack"/>
      <w:bookmarkEnd w:id="0"/>
    </w:p>
    <w:p w:rsidR="002A367C" w:rsidRPr="00102D50" w:rsidRDefault="002A367C" w:rsidP="00102D50">
      <w:r>
        <w:t>c)</w:t>
      </w:r>
    </w:p>
    <w:sectPr w:rsidR="002A367C" w:rsidRPr="00102D50" w:rsidSect="006F139A">
      <w:footerReference w:type="default" r:id="rId9"/>
      <w:pgSz w:w="11906" w:h="16838"/>
      <w:pgMar w:top="1417" w:right="1701" w:bottom="1417" w:left="1701" w:header="708" w:footer="708" w:gutter="0"/>
      <w:pgBorders w:offsetFrom="page">
        <w:top w:val="thinThickSmallGap" w:sz="24" w:space="24" w:color="92D050"/>
        <w:left w:val="thinThickSmallGap" w:sz="24" w:space="24" w:color="92D050"/>
        <w:bottom w:val="thinThickSmallGap" w:sz="24" w:space="24" w:color="92D050"/>
        <w:right w:val="thinThickSmallGap" w:sz="24" w:space="24" w:color="92D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B34" w:rsidRDefault="00E22B34" w:rsidP="006F139A">
      <w:pPr>
        <w:spacing w:after="0" w:line="240" w:lineRule="auto"/>
      </w:pPr>
      <w:r>
        <w:separator/>
      </w:r>
    </w:p>
  </w:endnote>
  <w:endnote w:type="continuationSeparator" w:id="0">
    <w:p w:rsidR="00E22B34" w:rsidRDefault="00E22B34" w:rsidP="006F1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7944704"/>
      <w:docPartObj>
        <w:docPartGallery w:val="Page Numbers (Bottom of Page)"/>
        <w:docPartUnique/>
      </w:docPartObj>
    </w:sdtPr>
    <w:sdtContent>
      <w:p w:rsidR="006F139A" w:rsidRDefault="006F139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6F139A" w:rsidRDefault="006F13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B34" w:rsidRDefault="00E22B34" w:rsidP="006F139A">
      <w:pPr>
        <w:spacing w:after="0" w:line="240" w:lineRule="auto"/>
      </w:pPr>
      <w:r>
        <w:separator/>
      </w:r>
    </w:p>
  </w:footnote>
  <w:footnote w:type="continuationSeparator" w:id="0">
    <w:p w:rsidR="00E22B34" w:rsidRDefault="00E22B34" w:rsidP="006F1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E5044"/>
    <w:multiLevelType w:val="hybridMultilevel"/>
    <w:tmpl w:val="BE94D7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702EA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CE5"/>
    <w:rsid w:val="00102D50"/>
    <w:rsid w:val="00110D59"/>
    <w:rsid w:val="002107B3"/>
    <w:rsid w:val="002A367C"/>
    <w:rsid w:val="00606B08"/>
    <w:rsid w:val="006E5438"/>
    <w:rsid w:val="006F139A"/>
    <w:rsid w:val="00790611"/>
    <w:rsid w:val="008617A4"/>
    <w:rsid w:val="008723F3"/>
    <w:rsid w:val="00993516"/>
    <w:rsid w:val="00B06B99"/>
    <w:rsid w:val="00BD25A8"/>
    <w:rsid w:val="00C42CE5"/>
    <w:rsid w:val="00D3607F"/>
    <w:rsid w:val="00E22B34"/>
    <w:rsid w:val="00E3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A6B1BC"/>
  <w15:chartTrackingRefBased/>
  <w15:docId w15:val="{9CB35553-9B52-4C33-A39E-A402D404F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2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36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2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723F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723F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723F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723F3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E336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6F1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139A"/>
  </w:style>
  <w:style w:type="paragraph" w:styleId="Piedepgina">
    <w:name w:val="footer"/>
    <w:basedOn w:val="Normal"/>
    <w:link w:val="PiedepginaCar"/>
    <w:uiPriority w:val="99"/>
    <w:unhideWhenUsed/>
    <w:rsid w:val="006F13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139A"/>
  </w:style>
  <w:style w:type="paragraph" w:customStyle="1" w:styleId="Prcticas-texto">
    <w:name w:val="Prácticas-texto"/>
    <w:basedOn w:val="TtuloTDC"/>
    <w:next w:val="Normal"/>
    <w:qFormat/>
    <w:rsid w:val="002107B3"/>
    <w:pPr>
      <w:jc w:val="both"/>
    </w:pPr>
    <w:rPr>
      <w:rFonts w:ascii="Times New Roman" w:eastAsiaTheme="minorHAnsi" w:hAnsi="Times New Roman" w:cstheme="minorBidi"/>
      <w:color w:val="auto"/>
      <w:sz w:val="24"/>
      <w:szCs w:val="22"/>
      <w:lang w:eastAsia="en-US"/>
    </w:rPr>
  </w:style>
  <w:style w:type="paragraph" w:customStyle="1" w:styleId="Estilo1">
    <w:name w:val="Estilo1"/>
    <w:basedOn w:val="Ttulo1"/>
    <w:autoRedefine/>
    <w:qFormat/>
    <w:rsid w:val="00993516"/>
    <w:pPr>
      <w:jc w:val="both"/>
    </w:pPr>
    <w:rPr>
      <w:rFonts w:ascii="Times New Roman" w:hAnsi="Times New Roman"/>
      <w:color w:val="92D050"/>
    </w:rPr>
  </w:style>
  <w:style w:type="paragraph" w:customStyle="1" w:styleId="Titulo2-Practicas">
    <w:name w:val="Titulo 2 - Practicas"/>
    <w:basedOn w:val="Ttulo2"/>
    <w:autoRedefine/>
    <w:qFormat/>
    <w:rsid w:val="00993516"/>
    <w:rPr>
      <w:rFonts w:ascii="Times New Roman" w:hAnsi="Times New Roman"/>
      <w:b/>
      <w:color w:val="538135" w:themeColor="accent6" w:themeShade="BF"/>
    </w:rPr>
  </w:style>
  <w:style w:type="paragraph" w:styleId="Prrafodelista">
    <w:name w:val="List Paragraph"/>
    <w:basedOn w:val="Normal"/>
    <w:uiPriority w:val="34"/>
    <w:qFormat/>
    <w:rsid w:val="00102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3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anus\Desktop\Plantilla%20Memoria%20Pr&#225;ctica%20X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4A2CC8-1F5B-416B-9D79-C601B477E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Memoria Práctica X.dotx</Template>
  <TotalTime>160</TotalTime>
  <Pages>3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Suárez Román</dc:creator>
  <cp:keywords/>
  <dc:description/>
  <cp:lastModifiedBy>Manuel Suárez Román</cp:lastModifiedBy>
  <cp:revision>2</cp:revision>
  <dcterms:created xsi:type="dcterms:W3CDTF">2019-04-03T23:42:00Z</dcterms:created>
  <dcterms:modified xsi:type="dcterms:W3CDTF">2019-04-04T02:26:00Z</dcterms:modified>
</cp:coreProperties>
</file>